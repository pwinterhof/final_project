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F68F64" w14:textId="77777777" w:rsidR="00060922" w:rsidRDefault="00932299">
      <w:pPr>
        <w:pStyle w:val="Heading1"/>
      </w:pPr>
      <w:r>
        <w:t>Trading simulator</w:t>
      </w:r>
    </w:p>
    <w:p w14:paraId="25E7DCA7" w14:textId="77777777" w:rsidR="00060922" w:rsidRPr="00932299" w:rsidRDefault="00932299" w:rsidP="00932299">
      <w:pPr>
        <w:pStyle w:val="ListBullet"/>
        <w:rPr>
          <w:sz w:val="24"/>
          <w:szCs w:val="24"/>
        </w:rPr>
      </w:pPr>
      <w:r w:rsidRPr="00932299">
        <w:rPr>
          <w:sz w:val="24"/>
          <w:szCs w:val="24"/>
        </w:rPr>
        <w:t>Idea</w:t>
      </w:r>
    </w:p>
    <w:p w14:paraId="4B08A6BE" w14:textId="77777777" w:rsidR="00932299" w:rsidRPr="00932299" w:rsidRDefault="00932299" w:rsidP="00932299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00932299">
        <w:rPr>
          <w:sz w:val="24"/>
          <w:szCs w:val="24"/>
        </w:rPr>
        <w:t>Trading simulator</w:t>
      </w:r>
    </w:p>
    <w:p w14:paraId="25F1AA15" w14:textId="77777777" w:rsidR="00932299" w:rsidRPr="00932299" w:rsidRDefault="00932299" w:rsidP="00932299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00932299">
        <w:rPr>
          <w:sz w:val="24"/>
          <w:szCs w:val="24"/>
        </w:rPr>
        <w:t>Users can create portfolios using real data pulled from Yahoo finance</w:t>
      </w:r>
    </w:p>
    <w:p w14:paraId="4316A00D" w14:textId="77777777" w:rsidR="00932299" w:rsidRPr="00932299" w:rsidRDefault="00932299" w:rsidP="00932299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00932299">
        <w:rPr>
          <w:sz w:val="24"/>
          <w:szCs w:val="24"/>
        </w:rPr>
        <w:t>App will give the user performance metrics, such as growth over week, month, and year periods. And comparisons against commonly used market benchmarks</w:t>
      </w:r>
    </w:p>
    <w:p w14:paraId="5606E3F2" w14:textId="77777777" w:rsidR="00932299" w:rsidRPr="00932299" w:rsidRDefault="00932299" w:rsidP="00932299">
      <w:pPr>
        <w:pStyle w:val="ListBullet"/>
        <w:rPr>
          <w:sz w:val="24"/>
          <w:szCs w:val="24"/>
        </w:rPr>
      </w:pPr>
      <w:r w:rsidRPr="00932299">
        <w:rPr>
          <w:sz w:val="24"/>
          <w:szCs w:val="24"/>
        </w:rPr>
        <w:t>MVP</w:t>
      </w:r>
    </w:p>
    <w:p w14:paraId="616390DB" w14:textId="77777777" w:rsidR="00932299" w:rsidRPr="00932299" w:rsidRDefault="00932299" w:rsidP="00932299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00932299">
        <w:rPr>
          <w:sz w:val="24"/>
          <w:szCs w:val="24"/>
        </w:rPr>
        <w:t>Three models</w:t>
      </w:r>
    </w:p>
    <w:p w14:paraId="43B90883" w14:textId="77777777" w:rsidR="00932299" w:rsidRPr="00932299" w:rsidRDefault="00932299" w:rsidP="00932299">
      <w:pPr>
        <w:pStyle w:val="ListBullet"/>
        <w:numPr>
          <w:ilvl w:val="2"/>
          <w:numId w:val="3"/>
        </w:numPr>
        <w:rPr>
          <w:sz w:val="24"/>
          <w:szCs w:val="24"/>
        </w:rPr>
      </w:pPr>
      <w:r w:rsidRPr="00932299">
        <w:rPr>
          <w:sz w:val="24"/>
          <w:szCs w:val="24"/>
        </w:rPr>
        <w:t>Users, positions</w:t>
      </w:r>
      <w:r>
        <w:rPr>
          <w:sz w:val="24"/>
          <w:szCs w:val="24"/>
        </w:rPr>
        <w:t xml:space="preserve"> (reference users)</w:t>
      </w:r>
      <w:r w:rsidRPr="00932299">
        <w:rPr>
          <w:sz w:val="24"/>
          <w:szCs w:val="24"/>
        </w:rPr>
        <w:t>, quotes</w:t>
      </w:r>
    </w:p>
    <w:p w14:paraId="2C885319" w14:textId="77777777" w:rsidR="00932299" w:rsidRPr="00932299" w:rsidRDefault="00932299" w:rsidP="00932299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00932299">
        <w:rPr>
          <w:sz w:val="24"/>
          <w:szCs w:val="24"/>
        </w:rPr>
        <w:t xml:space="preserve">If anyone is logged into the app, quotes are updated if the most recent quotes are more than 15 </w:t>
      </w:r>
      <w:proofErr w:type="gramStart"/>
      <w:r w:rsidRPr="00932299">
        <w:rPr>
          <w:sz w:val="24"/>
          <w:szCs w:val="24"/>
        </w:rPr>
        <w:t>minutes</w:t>
      </w:r>
      <w:proofErr w:type="gramEnd"/>
      <w:r w:rsidRPr="00932299">
        <w:rPr>
          <w:sz w:val="24"/>
          <w:szCs w:val="24"/>
        </w:rPr>
        <w:t xml:space="preserve"> old</w:t>
      </w:r>
    </w:p>
    <w:p w14:paraId="04E8A0D4" w14:textId="77777777" w:rsidR="00932299" w:rsidRPr="00932299" w:rsidRDefault="00932299" w:rsidP="00932299">
      <w:pPr>
        <w:pStyle w:val="ListBullet"/>
        <w:numPr>
          <w:ilvl w:val="2"/>
          <w:numId w:val="3"/>
        </w:numPr>
        <w:rPr>
          <w:sz w:val="24"/>
          <w:szCs w:val="24"/>
        </w:rPr>
      </w:pPr>
      <w:r w:rsidRPr="00932299">
        <w:rPr>
          <w:sz w:val="24"/>
          <w:szCs w:val="24"/>
        </w:rPr>
        <w:t>Ensures everyone has similar pricing</w:t>
      </w:r>
    </w:p>
    <w:p w14:paraId="6B6EA813" w14:textId="77777777" w:rsidR="00932299" w:rsidRDefault="00932299" w:rsidP="00932299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00932299">
        <w:rPr>
          <w:sz w:val="24"/>
          <w:szCs w:val="24"/>
        </w:rPr>
        <w:t>Page to view users’ portfolios in order of relative performance</w:t>
      </w:r>
    </w:p>
    <w:p w14:paraId="0F32D08C" w14:textId="77777777" w:rsidR="00932299" w:rsidRPr="00932299" w:rsidRDefault="00932299" w:rsidP="00932299">
      <w:pPr>
        <w:pStyle w:val="ListBulle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Each “user” is essentially a portfolio.</w:t>
      </w:r>
    </w:p>
    <w:p w14:paraId="2B775736" w14:textId="77777777" w:rsidR="00932299" w:rsidRPr="00932299" w:rsidRDefault="00932299" w:rsidP="00932299">
      <w:pPr>
        <w:pStyle w:val="ListBullet"/>
        <w:rPr>
          <w:sz w:val="24"/>
          <w:szCs w:val="24"/>
        </w:rPr>
      </w:pPr>
      <w:r w:rsidRPr="00932299">
        <w:rPr>
          <w:sz w:val="24"/>
          <w:szCs w:val="24"/>
        </w:rPr>
        <w:t>BONUS</w:t>
      </w:r>
    </w:p>
    <w:p w14:paraId="1C598FFB" w14:textId="77777777" w:rsidR="00932299" w:rsidRPr="00932299" w:rsidRDefault="00932299" w:rsidP="00932299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00932299">
        <w:rPr>
          <w:sz w:val="24"/>
          <w:szCs w:val="24"/>
        </w:rPr>
        <w:t>Users challenging actual users, instead of a leaderboard.</w:t>
      </w:r>
    </w:p>
    <w:p w14:paraId="32F55019" w14:textId="77777777" w:rsidR="00932299" w:rsidRDefault="00932299" w:rsidP="00932299">
      <w:pPr>
        <w:pStyle w:val="ListBulle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Users can have multiple portfolios instead of each user essentially being a portfolio</w:t>
      </w:r>
    </w:p>
    <w:p w14:paraId="080EA69A" w14:textId="77777777" w:rsidR="00932299" w:rsidRPr="00932299" w:rsidRDefault="00932299" w:rsidP="00932299">
      <w:pPr>
        <w:pStyle w:val="ListBulle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More performance metrics and information.</w:t>
      </w:r>
      <w:bookmarkStart w:id="0" w:name="_GoBack"/>
      <w:bookmarkEnd w:id="0"/>
    </w:p>
    <w:p w14:paraId="351A1B6B" w14:textId="77777777" w:rsidR="00060922" w:rsidRDefault="00B95B62">
      <w:pPr>
        <w:pStyle w:val="Heading2"/>
      </w:pPr>
      <w:r>
        <w:t>T</w:t>
      </w:r>
      <w:r>
        <w:t xml:space="preserve">o learn more and get OneNote, visit </w:t>
      </w:r>
      <w:hyperlink r:id="rId7" w:history="1">
        <w:r>
          <w:rPr>
            <w:rStyle w:val="Hyperlink"/>
          </w:rPr>
          <w:t>www.onenote.com</w:t>
        </w:r>
      </w:hyperlink>
      <w:r>
        <w:t>.</w:t>
      </w:r>
    </w:p>
    <w:sectPr w:rsidR="00060922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441029" w14:textId="77777777" w:rsidR="00B95B62" w:rsidRDefault="00B95B62">
      <w:r>
        <w:separator/>
      </w:r>
    </w:p>
    <w:p w14:paraId="6B2CDCAB" w14:textId="77777777" w:rsidR="00B95B62" w:rsidRDefault="00B95B62"/>
  </w:endnote>
  <w:endnote w:type="continuationSeparator" w:id="0">
    <w:p w14:paraId="1A109A26" w14:textId="77777777" w:rsidR="00B95B62" w:rsidRDefault="00B95B62">
      <w:r>
        <w:continuationSeparator/>
      </w:r>
    </w:p>
    <w:p w14:paraId="09F66AFD" w14:textId="77777777" w:rsidR="00B95B62" w:rsidRDefault="00B95B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9C5EF7" w14:textId="77777777" w:rsidR="00060922" w:rsidRDefault="00B95B6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5E919E" w14:textId="77777777" w:rsidR="00B95B62" w:rsidRDefault="00B95B62">
      <w:r>
        <w:separator/>
      </w:r>
    </w:p>
    <w:p w14:paraId="3C056671" w14:textId="77777777" w:rsidR="00B95B62" w:rsidRDefault="00B95B62"/>
  </w:footnote>
  <w:footnote w:type="continuationSeparator" w:id="0">
    <w:p w14:paraId="144A9C63" w14:textId="77777777" w:rsidR="00B95B62" w:rsidRDefault="00B95B62">
      <w:r>
        <w:continuationSeparator/>
      </w:r>
    </w:p>
    <w:p w14:paraId="0D5E3A8A" w14:textId="77777777" w:rsidR="00B95B62" w:rsidRDefault="00B95B6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299"/>
    <w:rsid w:val="00060922"/>
    <w:rsid w:val="00903CC5"/>
    <w:rsid w:val="00932299"/>
    <w:rsid w:val="00B9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26E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go.microsoft.com/fwlink/?LinkID=523891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PeterWinterhof/Library/Containers/com.microsoft.Word/Data/Library/Caches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7BD"/>
    <w:rsid w:val="0072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619D7BB219E541A0E7A99F7747FC98">
    <w:name w:val="7A619D7BB219E541A0E7A99F7747FC98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D6BF8B5C2FB7374C8022A0CF5AB5A7CB">
    <w:name w:val="D6BF8B5C2FB7374C8022A0CF5AB5A7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9</TotalTime>
  <Pages>1</Pages>
  <Words>131</Words>
  <Characters>748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Winterhof</dc:creator>
  <cp:keywords/>
  <dc:description/>
  <cp:lastModifiedBy>Peter Winterhof</cp:lastModifiedBy>
  <cp:revision>1</cp:revision>
  <dcterms:created xsi:type="dcterms:W3CDTF">2015-12-14T15:11:00Z</dcterms:created>
  <dcterms:modified xsi:type="dcterms:W3CDTF">2015-12-14T15:51:00Z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